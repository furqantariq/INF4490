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4A" w:rsidRPr="00872B4A" w:rsidRDefault="00872B4A">
      <w:pPr>
        <w:rPr>
          <w:rStyle w:val="Strong"/>
          <w:sz w:val="48"/>
          <w:szCs w:val="48"/>
          <w:lang w:val="en-US"/>
        </w:rPr>
      </w:pPr>
      <w:r w:rsidRPr="00872B4A">
        <w:rPr>
          <w:rStyle w:val="Strong"/>
          <w:sz w:val="48"/>
          <w:szCs w:val="48"/>
          <w:lang w:val="en-US"/>
        </w:rPr>
        <w:t>INF4490 – Biologically Inspired Computing</w:t>
      </w:r>
    </w:p>
    <w:p w:rsidR="00872B4A" w:rsidRDefault="00872B4A">
      <w:pPr>
        <w:rPr>
          <w:rStyle w:val="Strong"/>
          <w:sz w:val="36"/>
          <w:szCs w:val="36"/>
          <w:lang w:val="en-US"/>
        </w:rPr>
      </w:pPr>
    </w:p>
    <w:p w:rsidR="00872B4A" w:rsidRDefault="00872B4A">
      <w:pPr>
        <w:rPr>
          <w:rStyle w:val="Strong"/>
          <w:sz w:val="36"/>
          <w:szCs w:val="36"/>
          <w:lang w:val="en-US"/>
        </w:rPr>
      </w:pPr>
    </w:p>
    <w:p w:rsidR="00872B4A" w:rsidRPr="00ED289A" w:rsidRDefault="003603BA" w:rsidP="00ED289A">
      <w:pPr>
        <w:pStyle w:val="Heading7"/>
        <w:rPr>
          <w:rStyle w:val="Strong"/>
          <w:i w:val="0"/>
          <w:color w:val="auto"/>
          <w:sz w:val="36"/>
          <w:szCs w:val="36"/>
          <w:lang w:val="en-US"/>
        </w:rPr>
      </w:pPr>
      <w:r w:rsidRPr="00ED289A">
        <w:rPr>
          <w:rStyle w:val="Strong"/>
          <w:i w:val="0"/>
          <w:color w:val="auto"/>
          <w:sz w:val="36"/>
          <w:szCs w:val="36"/>
          <w:lang w:val="en-US"/>
        </w:rPr>
        <w:t>Assignment 1</w:t>
      </w:r>
    </w:p>
    <w:p w:rsidR="00462B28" w:rsidRPr="00ED289A" w:rsidRDefault="00872B4A" w:rsidP="00ED289A">
      <w:pPr>
        <w:pStyle w:val="Heading7"/>
        <w:rPr>
          <w:rStyle w:val="Strong"/>
          <w:i w:val="0"/>
          <w:color w:val="auto"/>
          <w:sz w:val="36"/>
          <w:szCs w:val="36"/>
          <w:lang w:val="en-US"/>
        </w:rPr>
      </w:pPr>
      <w:r w:rsidRPr="00ED289A">
        <w:rPr>
          <w:rStyle w:val="Strong"/>
          <w:i w:val="0"/>
          <w:color w:val="auto"/>
          <w:sz w:val="36"/>
          <w:szCs w:val="36"/>
          <w:lang w:val="en-US"/>
        </w:rPr>
        <w:t>Name: Furqan Tariq</w:t>
      </w:r>
    </w:p>
    <w:p w:rsidR="002A4FD9" w:rsidRPr="00ED289A" w:rsidRDefault="003603BA" w:rsidP="00ED289A">
      <w:pPr>
        <w:pStyle w:val="Heading7"/>
        <w:rPr>
          <w:rStyle w:val="Strong"/>
          <w:i w:val="0"/>
          <w:color w:val="auto"/>
          <w:sz w:val="36"/>
          <w:szCs w:val="36"/>
          <w:lang w:val="en-US"/>
        </w:rPr>
      </w:pPr>
      <w:r w:rsidRPr="00ED289A">
        <w:rPr>
          <w:rStyle w:val="Strong"/>
          <w:i w:val="0"/>
          <w:color w:val="auto"/>
          <w:sz w:val="36"/>
          <w:szCs w:val="36"/>
          <w:lang w:val="en-US"/>
        </w:rPr>
        <w:t>Username: furqant</w:t>
      </w:r>
    </w:p>
    <w:p w:rsidR="00872B4A" w:rsidRPr="00872B4A" w:rsidRDefault="002A4FD9" w:rsidP="00ED289A">
      <w:pPr>
        <w:pStyle w:val="Heading7"/>
        <w:rPr>
          <w:rStyle w:val="Strong"/>
          <w:sz w:val="20"/>
          <w:szCs w:val="20"/>
          <w:lang w:val="en-US"/>
        </w:rPr>
      </w:pPr>
      <w:r w:rsidRPr="00ED289A">
        <w:rPr>
          <w:rStyle w:val="Strong"/>
          <w:i w:val="0"/>
          <w:color w:val="auto"/>
          <w:sz w:val="36"/>
          <w:szCs w:val="36"/>
          <w:lang w:val="en-US"/>
        </w:rPr>
        <w:t>Date: 25-09-2017</w:t>
      </w:r>
      <w:r w:rsidR="00872B4A">
        <w:rPr>
          <w:rStyle w:val="Strong"/>
          <w:sz w:val="36"/>
          <w:szCs w:val="36"/>
          <w:lang w:val="en-US"/>
        </w:rPr>
        <w:br w:type="page"/>
      </w:r>
    </w:p>
    <w:p w:rsidR="00566F8A" w:rsidRDefault="00371B59">
      <w:pPr>
        <w:rPr>
          <w:rStyle w:val="Strong"/>
          <w:sz w:val="36"/>
          <w:szCs w:val="36"/>
          <w:lang w:val="en-US"/>
        </w:rPr>
      </w:pPr>
      <w:r>
        <w:rPr>
          <w:rStyle w:val="Strong"/>
          <w:sz w:val="36"/>
          <w:szCs w:val="36"/>
          <w:lang w:val="en-US"/>
        </w:rPr>
        <w:lastRenderedPageBreak/>
        <w:t>Instructions</w:t>
      </w:r>
    </w:p>
    <w:p w:rsidR="00371B59" w:rsidRDefault="00371B59">
      <w:pPr>
        <w:rPr>
          <w:rStyle w:val="Strong"/>
          <w:sz w:val="36"/>
          <w:szCs w:val="36"/>
          <w:lang w:val="en-US"/>
        </w:rPr>
      </w:pPr>
    </w:p>
    <w:p w:rsidR="00371B59" w:rsidRDefault="00361F46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The sources codes are </w:t>
      </w:r>
      <w:r w:rsidR="00374E05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>written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in python language and tested on python 3.6</w:t>
      </w:r>
      <w:r w:rsidR="001323B1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>.</w:t>
      </w:r>
    </w:p>
    <w:p w:rsidR="001B03E6" w:rsidRDefault="00250668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>The organization of source codes as follow:</w:t>
      </w:r>
    </w:p>
    <w:p w:rsidR="00250668" w:rsidRDefault="00250668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</w:p>
    <w:p w:rsidR="00250668" w:rsidRDefault="00250668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D1572E">
        <w:rPr>
          <w:rStyle w:val="Strong"/>
          <w:rFonts w:asciiTheme="majorHAnsi" w:hAnsiTheme="majorHAnsi"/>
          <w:sz w:val="24"/>
          <w:szCs w:val="24"/>
          <w:lang w:val="en-US"/>
        </w:rPr>
        <w:t>Exhaustive.py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has exhaustive solution of problem</w:t>
      </w:r>
      <w:r w:rsidR="00D1572E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with simulation (main function)</w:t>
      </w:r>
    </w:p>
    <w:p w:rsidR="00250668" w:rsidRDefault="00250668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D1572E">
        <w:rPr>
          <w:rStyle w:val="Strong"/>
          <w:rFonts w:asciiTheme="majorHAnsi" w:hAnsiTheme="majorHAnsi"/>
          <w:sz w:val="24"/>
          <w:szCs w:val="24"/>
          <w:lang w:val="en-US"/>
        </w:rPr>
        <w:t>Hillclimbing.py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has hill climbing solution </w:t>
      </w:r>
      <w:r w:rsidR="00D1572E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>with simulation</w:t>
      </w:r>
    </w:p>
    <w:p w:rsidR="00D1572E" w:rsidRDefault="00D1572E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BF6083">
        <w:rPr>
          <w:rStyle w:val="Strong"/>
          <w:rFonts w:asciiTheme="majorHAnsi" w:hAnsiTheme="majorHAnsi"/>
          <w:sz w:val="24"/>
          <w:szCs w:val="24"/>
          <w:lang w:val="en-US"/>
        </w:rPr>
        <w:t>Evolutionary.py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has evolutionary solution of TSP problem</w:t>
      </w:r>
    </w:p>
    <w:p w:rsidR="00540BE7" w:rsidRDefault="00D1572E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540BE7">
        <w:rPr>
          <w:rStyle w:val="Strong"/>
          <w:rFonts w:asciiTheme="majorHAnsi" w:hAnsiTheme="majorHAnsi"/>
          <w:sz w:val="24"/>
          <w:szCs w:val="24"/>
          <w:lang w:val="en-US"/>
        </w:rPr>
        <w:t>Util.py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con</w:t>
      </w:r>
      <w:r w:rsidR="00540BE7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>tains commonly used functions</w:t>
      </w:r>
    </w:p>
    <w:p w:rsidR="00540BE7" w:rsidRDefault="00540BE7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540BE7">
        <w:rPr>
          <w:rStyle w:val="Strong"/>
          <w:rFonts w:asciiTheme="majorHAnsi" w:hAnsiTheme="majorHAnsi"/>
          <w:sz w:val="24"/>
          <w:szCs w:val="24"/>
          <w:lang w:val="en-US"/>
        </w:rPr>
        <w:t>Pmx.py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contains partially crossed over implementation. I used group lecture implementation.</w:t>
      </w:r>
    </w:p>
    <w:p w:rsidR="00574300" w:rsidRDefault="00574300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574300">
        <w:rPr>
          <w:rStyle w:val="Strong"/>
          <w:rFonts w:asciiTheme="majorHAnsi" w:hAnsiTheme="majorHAnsi"/>
          <w:sz w:val="24"/>
          <w:szCs w:val="24"/>
          <w:lang w:val="en-US"/>
        </w:rPr>
        <w:t>Baldwanian.py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and </w:t>
      </w:r>
      <w:r w:rsidRPr="00574300">
        <w:rPr>
          <w:rStyle w:val="Strong"/>
          <w:rFonts w:asciiTheme="majorHAnsi" w:hAnsiTheme="majorHAnsi"/>
          <w:sz w:val="24"/>
          <w:szCs w:val="24"/>
          <w:lang w:val="en-US"/>
        </w:rPr>
        <w:t>Lamarckian.py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contains respective implementation of baldwanian and Lamarckian approach.</w:t>
      </w:r>
    </w:p>
    <w:p w:rsidR="00574300" w:rsidRDefault="00574300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574300">
        <w:rPr>
          <w:rStyle w:val="Strong"/>
          <w:rFonts w:asciiTheme="majorHAnsi" w:hAnsiTheme="majorHAnsi"/>
          <w:sz w:val="24"/>
          <w:szCs w:val="24"/>
          <w:lang w:val="en-US"/>
        </w:rPr>
        <w:t>Hybrid.py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contains simulation code which simulates both baldwanian and Lamarckian functions.</w:t>
      </w:r>
    </w:p>
    <w:p w:rsidR="00663627" w:rsidRDefault="00385C3B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 w:rsidRPr="00385C3B">
        <w:rPr>
          <w:rStyle w:val="Strong"/>
          <w:rFonts w:asciiTheme="majorHAnsi" w:hAnsiTheme="majorHAnsi"/>
          <w:sz w:val="24"/>
          <w:szCs w:val="24"/>
          <w:lang w:val="en-US"/>
        </w:rPr>
        <w:t>Tests_output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folder contains test outputs </w:t>
      </w:r>
      <w:r w:rsidR="00554C89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data </w:t>
      </w: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>that was generated</w:t>
      </w:r>
      <w:r w:rsidR="00E22922"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during my tests</w:t>
      </w:r>
    </w:p>
    <w:p w:rsidR="00574300" w:rsidRPr="00385C3B" w:rsidRDefault="00385C3B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</w:t>
      </w:r>
    </w:p>
    <w:p w:rsidR="00D1572E" w:rsidRPr="00361F46" w:rsidRDefault="00D1572E">
      <w:pPr>
        <w:rPr>
          <w:rStyle w:val="Strong"/>
          <w:rFonts w:asciiTheme="majorHAnsi" w:hAnsiTheme="majorHAnsi"/>
          <w:b w:val="0"/>
          <w:sz w:val="24"/>
          <w:szCs w:val="24"/>
          <w:lang w:val="en-US"/>
        </w:rPr>
      </w:pPr>
      <w:r>
        <w:rPr>
          <w:rStyle w:val="Strong"/>
          <w:rFonts w:asciiTheme="majorHAnsi" w:hAnsiTheme="majorHAnsi"/>
          <w:b w:val="0"/>
          <w:sz w:val="24"/>
          <w:szCs w:val="24"/>
          <w:lang w:val="en-US"/>
        </w:rPr>
        <w:t xml:space="preserve"> </w:t>
      </w:r>
    </w:p>
    <w:p w:rsidR="00566F8A" w:rsidRDefault="00566F8A">
      <w:pPr>
        <w:rPr>
          <w:rStyle w:val="Strong"/>
          <w:sz w:val="36"/>
          <w:szCs w:val="36"/>
          <w:lang w:val="en-US"/>
        </w:rPr>
      </w:pPr>
      <w:r>
        <w:rPr>
          <w:rStyle w:val="Strong"/>
          <w:sz w:val="36"/>
          <w:szCs w:val="36"/>
          <w:lang w:val="en-US"/>
        </w:rPr>
        <w:br w:type="page"/>
      </w:r>
    </w:p>
    <w:p w:rsidR="00F908AD" w:rsidRPr="00890A9F" w:rsidRDefault="00935370">
      <w:pPr>
        <w:rPr>
          <w:rStyle w:val="Strong"/>
          <w:sz w:val="36"/>
          <w:szCs w:val="36"/>
          <w:lang w:val="en-US"/>
        </w:rPr>
      </w:pPr>
      <w:r w:rsidRPr="00890A9F">
        <w:rPr>
          <w:rStyle w:val="Strong"/>
          <w:sz w:val="36"/>
          <w:szCs w:val="36"/>
          <w:lang w:val="en-US"/>
        </w:rPr>
        <w:lastRenderedPageBreak/>
        <w:t>Exhaustive Search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C10F5E" w:rsidRDefault="00725D6E" w:rsidP="00C10F5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1786C">
        <w:rPr>
          <w:rFonts w:asciiTheme="majorHAnsi" w:hAnsiTheme="majorHAnsi" w:cstheme="majorHAnsi"/>
          <w:b/>
          <w:sz w:val="24"/>
          <w:szCs w:val="24"/>
          <w:lang w:val="en-US"/>
        </w:rPr>
        <w:t>1.</w:t>
      </w:r>
      <w:r w:rsidR="00C10F5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C10F5E">
        <w:rPr>
          <w:rFonts w:asciiTheme="majorHAnsi" w:hAnsiTheme="majorHAnsi" w:cstheme="majorHAnsi"/>
          <w:sz w:val="24"/>
          <w:szCs w:val="24"/>
          <w:lang w:val="en-US"/>
        </w:rPr>
        <w:t>The shortest tour among the first ten cities is</w:t>
      </w:r>
    </w:p>
    <w:p w:rsidR="001072A3" w:rsidRDefault="001072A3" w:rsidP="001072A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A06C80" w:rsidRDefault="00935370" w:rsidP="00A06C80">
      <w:pPr>
        <w:pStyle w:val="Heading7"/>
        <w:ind w:left="720"/>
        <w:rPr>
          <w:i w:val="0"/>
          <w:lang w:val="en-US"/>
        </w:rPr>
      </w:pPr>
      <w:r w:rsidRPr="00A06C80">
        <w:rPr>
          <w:i w:val="0"/>
          <w:lang w:val="en-US"/>
        </w:rPr>
        <w:t>['Copenhagen', 'Hamburg', 'Brussels', 'Dublin', 'Barcelona', 'Belgrade', 'Istanbul', 'Bucharest', 'Budapest', 'Berlin', 'Copenhagen']</w:t>
      </w:r>
    </w:p>
    <w:p w:rsidR="001072A3" w:rsidRDefault="001072A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9353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>And its distance is 7486.309999999999</w:t>
      </w:r>
    </w:p>
    <w:p w:rsidR="00B61E96" w:rsidRDefault="00B61E9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E23F74" w:rsidRDefault="0038303B" w:rsidP="00E23F7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8303B">
        <w:rPr>
          <w:rFonts w:asciiTheme="majorHAnsi" w:hAnsiTheme="majorHAnsi" w:cstheme="majorHAnsi"/>
          <w:b/>
          <w:sz w:val="24"/>
          <w:szCs w:val="24"/>
          <w:lang w:val="en-US"/>
        </w:rPr>
        <w:t>2.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E23F74">
        <w:rPr>
          <w:rFonts w:asciiTheme="majorHAnsi" w:hAnsiTheme="majorHAnsi" w:cstheme="majorHAnsi"/>
          <w:sz w:val="24"/>
          <w:szCs w:val="24"/>
          <w:lang w:val="en-US"/>
        </w:rPr>
        <w:t>It took 19.1704130173 seconds</w:t>
      </w:r>
      <w:r w:rsidR="00B61E96" w:rsidRPr="00E23F74">
        <w:rPr>
          <w:rFonts w:asciiTheme="majorHAnsi" w:hAnsiTheme="majorHAnsi" w:cstheme="majorHAnsi"/>
          <w:sz w:val="24"/>
          <w:szCs w:val="24"/>
          <w:lang w:val="en-US"/>
        </w:rPr>
        <w:t xml:space="preserve"> to calculate it</w:t>
      </w:r>
      <w:r w:rsidR="00935370" w:rsidRPr="00E23F7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10F5E" w:rsidRDefault="00C10F5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38303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8303B">
        <w:rPr>
          <w:rFonts w:asciiTheme="majorHAnsi" w:hAnsiTheme="majorHAnsi" w:cstheme="majorHAnsi"/>
          <w:b/>
          <w:sz w:val="24"/>
          <w:szCs w:val="24"/>
          <w:lang w:val="en-US"/>
        </w:rPr>
        <w:t>3.</w:t>
      </w:r>
      <w:r w:rsidR="004005C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D27051">
        <w:rPr>
          <w:rFonts w:asciiTheme="majorHAnsi" w:hAnsiTheme="majorHAnsi" w:cstheme="majorHAnsi"/>
          <w:sz w:val="24"/>
          <w:szCs w:val="24"/>
          <w:lang w:val="en-US"/>
        </w:rPr>
        <w:t>Since, we are checking all the possible combinations that is 24! So it will take very long time</w:t>
      </w:r>
    </w:p>
    <w:p w:rsidR="00F908AD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8303B" w:rsidRPr="00D27051" w:rsidRDefault="003830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38303B" w:rsidRDefault="00935370" w:rsidP="0038303B">
      <w:pPr>
        <w:pStyle w:val="NoSpacing"/>
        <w:rPr>
          <w:b/>
          <w:sz w:val="36"/>
          <w:szCs w:val="36"/>
          <w:lang w:val="en-US"/>
        </w:rPr>
      </w:pPr>
      <w:r w:rsidRPr="0038303B">
        <w:rPr>
          <w:b/>
          <w:sz w:val="36"/>
          <w:szCs w:val="36"/>
          <w:lang w:val="en-US"/>
        </w:rPr>
        <w:t>Hill Climbing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91322" w:rsidRPr="00172970" w:rsidRDefault="00172970" w:rsidP="001729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72970">
        <w:rPr>
          <w:rFonts w:asciiTheme="majorHAnsi" w:hAnsiTheme="majorHAnsi" w:cstheme="majorHAnsi"/>
          <w:b/>
          <w:sz w:val="24"/>
          <w:szCs w:val="24"/>
          <w:lang w:val="en-US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7297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B64571">
        <w:rPr>
          <w:rFonts w:asciiTheme="majorHAnsi" w:hAnsiTheme="majorHAnsi" w:cstheme="majorHAnsi"/>
          <w:sz w:val="24"/>
          <w:szCs w:val="24"/>
          <w:lang w:val="en-US"/>
        </w:rPr>
        <w:t>The hill climbing algorithm was faster than Exhaustive search.</w:t>
      </w:r>
      <w:r w:rsidR="00091322" w:rsidRPr="00B64571">
        <w:rPr>
          <w:rFonts w:asciiTheme="majorHAnsi" w:hAnsiTheme="majorHAnsi" w:cstheme="majorHAnsi"/>
          <w:sz w:val="24"/>
          <w:szCs w:val="24"/>
          <w:lang w:val="en-US"/>
        </w:rPr>
        <w:t xml:space="preserve"> For first ten cities, it took </w:t>
      </w:r>
      <w:r w:rsidR="00091322" w:rsidRPr="00B64571">
        <w:rPr>
          <w:rFonts w:asciiTheme="majorHAnsi" w:hAnsiTheme="majorHAnsi" w:cstheme="majorHAnsi"/>
          <w:sz w:val="24"/>
          <w:szCs w:val="24"/>
          <w:lang w:val="en-US"/>
        </w:rPr>
        <w:t>0.0003903150558</w:t>
      </w:r>
      <w:r w:rsidR="00091322" w:rsidRPr="00B64571">
        <w:rPr>
          <w:rFonts w:asciiTheme="majorHAnsi" w:hAnsiTheme="majorHAnsi" w:cstheme="majorHAnsi"/>
          <w:sz w:val="24"/>
          <w:szCs w:val="24"/>
          <w:lang w:val="en-US"/>
        </w:rPr>
        <w:t xml:space="preserve"> seconds</w:t>
      </w:r>
      <w:r w:rsidR="00091322" w:rsidRPr="00172970">
        <w:rPr>
          <w:sz w:val="20"/>
          <w:szCs w:val="20"/>
          <w:lang w:val="en-US"/>
        </w:rPr>
        <w:t>.</w:t>
      </w:r>
    </w:p>
    <w:p w:rsidR="00F908AD" w:rsidRPr="00D27051" w:rsidRDefault="009353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:rsidR="00F908AD" w:rsidRPr="00D27051" w:rsidRDefault="009353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For first 10 and 24 cities, </w:t>
      </w:r>
      <w:r w:rsidR="00091322" w:rsidRPr="00D27051">
        <w:rPr>
          <w:rFonts w:asciiTheme="majorHAnsi" w:hAnsiTheme="majorHAnsi" w:cstheme="majorHAnsi"/>
          <w:sz w:val="24"/>
          <w:szCs w:val="24"/>
          <w:lang w:val="en-US"/>
        </w:rPr>
        <w:t>the</w:t>
      </w:r>
      <w:r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 best, worst, mea</w:t>
      </w:r>
      <w:r w:rsidRPr="00D27051">
        <w:rPr>
          <w:rFonts w:asciiTheme="majorHAnsi" w:hAnsiTheme="majorHAnsi" w:cstheme="majorHAnsi"/>
          <w:sz w:val="24"/>
          <w:szCs w:val="24"/>
          <w:lang w:val="en-US"/>
        </w:rPr>
        <w:t>n and deviation of tour length as follow: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a"/>
        <w:tblW w:w="854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675"/>
        <w:gridCol w:w="2437"/>
        <w:gridCol w:w="2437"/>
      </w:tblGrid>
      <w:tr w:rsidR="00F908AD" w:rsidRPr="00091322" w:rsidTr="001A5BAC">
        <w:trPr>
          <w:trHeight w:val="2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091322" w:rsidRDefault="00935370" w:rsidP="0064721D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913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No</w:t>
            </w:r>
            <w:r w:rsidR="0064721D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</w:t>
            </w:r>
            <w:r w:rsidRPr="000913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of Cities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091322" w:rsidRDefault="00935370" w:rsidP="0064721D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913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10 Cities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091322" w:rsidRDefault="00935370" w:rsidP="0064721D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913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24 Cities</w:t>
            </w:r>
          </w:p>
        </w:tc>
      </w:tr>
      <w:tr w:rsidR="00F908AD" w:rsidRPr="00D27051" w:rsidTr="001A5BAC">
        <w:trPr>
          <w:trHeight w:val="2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Best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 w:rsidP="0064721D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7503.1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eastAsia="Calibri" w:hAnsiTheme="majorHAnsi" w:cstheme="majorHAnsi"/>
                <w:sz w:val="24"/>
                <w:szCs w:val="24"/>
              </w:rPr>
              <w:t>21009.17</w:t>
            </w:r>
          </w:p>
        </w:tc>
      </w:tr>
      <w:tr w:rsidR="00F908AD" w:rsidRPr="00D27051" w:rsidTr="001A5BAC">
        <w:trPr>
          <w:trHeight w:val="2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Worst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 w:rsidP="0064721D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11428.9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eastAsia="Calibri" w:hAnsiTheme="majorHAnsi" w:cstheme="majorHAnsi"/>
                <w:sz w:val="24"/>
                <w:szCs w:val="24"/>
              </w:rPr>
              <w:t>29395.29</w:t>
            </w:r>
          </w:p>
        </w:tc>
      </w:tr>
      <w:tr w:rsidR="00F908AD" w:rsidRPr="00D27051" w:rsidTr="001A5BAC">
        <w:trPr>
          <w:trHeight w:val="2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 w:rsidP="0064721D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eastAsia="Inconsolata" w:hAnsiTheme="majorHAnsi" w:cstheme="majorHAnsi"/>
                <w:sz w:val="24"/>
                <w:szCs w:val="24"/>
              </w:rPr>
              <w:t>9796.4755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eastAsia="Calibri" w:hAnsiTheme="majorHAnsi" w:cstheme="majorHAnsi"/>
                <w:sz w:val="24"/>
                <w:szCs w:val="24"/>
              </w:rPr>
              <w:t>25448.856</w:t>
            </w:r>
          </w:p>
        </w:tc>
      </w:tr>
      <w:tr w:rsidR="00F908AD" w:rsidRPr="00D27051" w:rsidTr="001A5BAC">
        <w:trPr>
          <w:trHeight w:val="2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 w:rsidP="0064721D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1213.249231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eastAsia="Calibri" w:hAnsiTheme="majorHAnsi" w:cstheme="majorHAnsi"/>
                <w:sz w:val="24"/>
                <w:szCs w:val="24"/>
              </w:rPr>
              <w:t>2132.276727</w:t>
            </w:r>
          </w:p>
        </w:tc>
      </w:tr>
    </w:tbl>
    <w:p w:rsidR="00F908AD" w:rsidRPr="00D27051" w:rsidRDefault="00F908AD" w:rsidP="0064721D">
      <w:pPr>
        <w:rPr>
          <w:rFonts w:asciiTheme="majorHAnsi" w:hAnsiTheme="majorHAnsi" w:cstheme="majorHAnsi"/>
          <w:sz w:val="24"/>
          <w:szCs w:val="24"/>
        </w:rPr>
      </w:pPr>
    </w:p>
    <w:p w:rsidR="00F908AD" w:rsidRPr="00D27051" w:rsidRDefault="00F908AD" w:rsidP="0064721D">
      <w:pPr>
        <w:rPr>
          <w:rFonts w:asciiTheme="majorHAnsi" w:hAnsiTheme="majorHAnsi" w:cstheme="majorHAnsi"/>
          <w:sz w:val="24"/>
          <w:szCs w:val="24"/>
        </w:rPr>
      </w:pPr>
    </w:p>
    <w:p w:rsidR="00F908AD" w:rsidRPr="00D27051" w:rsidRDefault="00F908AD" w:rsidP="0064721D">
      <w:pPr>
        <w:rPr>
          <w:rFonts w:asciiTheme="majorHAnsi" w:hAnsiTheme="majorHAnsi" w:cstheme="majorHAnsi"/>
          <w:sz w:val="24"/>
          <w:szCs w:val="24"/>
        </w:rPr>
      </w:pPr>
    </w:p>
    <w:p w:rsidR="00F908AD" w:rsidRPr="00212888" w:rsidRDefault="00935370" w:rsidP="008352A6">
      <w:pPr>
        <w:pStyle w:val="NoSpacing"/>
        <w:rPr>
          <w:b/>
          <w:sz w:val="36"/>
          <w:szCs w:val="36"/>
          <w:lang w:val="en-US"/>
        </w:rPr>
      </w:pPr>
      <w:r w:rsidRPr="00212888">
        <w:rPr>
          <w:b/>
          <w:sz w:val="36"/>
          <w:szCs w:val="36"/>
          <w:lang w:val="en-US"/>
        </w:rPr>
        <w:t>Genetic Algorithm</w:t>
      </w:r>
    </w:p>
    <w:p w:rsidR="00F908AD" w:rsidRPr="00212888" w:rsidRDefault="00F908AD" w:rsidP="0064721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212888" w:rsidP="0064721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12888">
        <w:rPr>
          <w:rFonts w:asciiTheme="majorHAnsi" w:hAnsiTheme="majorHAnsi" w:cstheme="majorHAnsi"/>
          <w:b/>
          <w:sz w:val="24"/>
          <w:szCs w:val="24"/>
          <w:lang w:val="en-US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In evolutionary approach to solve TSP, </w:t>
      </w:r>
      <w:r w:rsidRPr="00D27051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935370"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 tested it with three different population sizes (that are 50, 200 and 400) for both 10 cities and 24 cities</w:t>
      </w:r>
    </w:p>
    <w:p w:rsidR="00F908AD" w:rsidRPr="00D27051" w:rsidRDefault="00935370" w:rsidP="0064721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>The results are as follow:</w:t>
      </w:r>
    </w:p>
    <w:p w:rsidR="00F908AD" w:rsidRPr="00D27051" w:rsidRDefault="00F908AD" w:rsidP="0064721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D546F" w:rsidRDefault="006D546F" w:rsidP="0064721D">
      <w:pPr>
        <w:rPr>
          <w:rFonts w:asciiTheme="majorHAnsi" w:hAnsiTheme="majorHAnsi" w:cstheme="majorHAnsi"/>
          <w:sz w:val="24"/>
          <w:szCs w:val="24"/>
        </w:rPr>
      </w:pPr>
    </w:p>
    <w:p w:rsidR="0069097D" w:rsidRPr="00135196" w:rsidRDefault="00873E10" w:rsidP="0064721D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lastRenderedPageBreak/>
        <w:t>Parameters</w:t>
      </w:r>
      <w:r w:rsidR="00135196" w:rsidRPr="00135196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i used</w:t>
      </w:r>
      <w:r w:rsidR="00135196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for this test</w:t>
      </w:r>
      <w:r w:rsidR="0069097D" w:rsidRPr="00135196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:</w:t>
      </w:r>
    </w:p>
    <w:p w:rsidR="00135196" w:rsidRPr="00135196" w:rsidRDefault="009A4FFD" w:rsidP="0013519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35196">
        <w:rPr>
          <w:rFonts w:asciiTheme="majorHAnsi" w:hAnsiTheme="majorHAnsi" w:cstheme="majorHAnsi"/>
          <w:sz w:val="24"/>
          <w:szCs w:val="24"/>
          <w:lang w:val="en-US"/>
        </w:rPr>
        <w:tab/>
      </w:r>
      <w:r w:rsidR="00135196" w:rsidRPr="00135196">
        <w:rPr>
          <w:rFonts w:asciiTheme="majorHAnsi" w:hAnsiTheme="majorHAnsi" w:cstheme="majorHAnsi"/>
          <w:sz w:val="24"/>
          <w:szCs w:val="24"/>
          <w:lang w:val="en-US"/>
        </w:rPr>
        <w:t>no_of_generation = 1000</w:t>
      </w:r>
    </w:p>
    <w:p w:rsidR="00135196" w:rsidRPr="00E14A61" w:rsidRDefault="00135196" w:rsidP="0013519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35196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14A61">
        <w:rPr>
          <w:rFonts w:asciiTheme="majorHAnsi" w:hAnsiTheme="majorHAnsi" w:cstheme="majorHAnsi"/>
          <w:sz w:val="24"/>
          <w:szCs w:val="24"/>
          <w:lang w:val="en-US"/>
        </w:rPr>
        <w:t>no_of_parents = 10</w:t>
      </w:r>
    </w:p>
    <w:p w:rsidR="0069097D" w:rsidRPr="00E14A61" w:rsidRDefault="00135196" w:rsidP="0013519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4A61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="00B45399" w:rsidRPr="00E14A61">
        <w:rPr>
          <w:rFonts w:asciiTheme="majorHAnsi" w:hAnsiTheme="majorHAnsi" w:cstheme="majorHAnsi"/>
          <w:sz w:val="24"/>
          <w:szCs w:val="24"/>
          <w:lang w:val="en-US"/>
        </w:rPr>
        <w:tab/>
      </w:r>
      <w:r w:rsidR="00E14A61" w:rsidRPr="00E14A61">
        <w:rPr>
          <w:rFonts w:asciiTheme="majorHAnsi" w:hAnsiTheme="majorHAnsi" w:cstheme="majorHAnsi"/>
          <w:sz w:val="24"/>
          <w:szCs w:val="24"/>
          <w:lang w:val="en-US"/>
        </w:rPr>
        <w:t>mutation_prob = 0.5</w:t>
      </w:r>
    </w:p>
    <w:p w:rsidR="00E14A61" w:rsidRPr="00E14A61" w:rsidRDefault="00E14A61" w:rsidP="0013519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cross_prob = 1</w:t>
      </w:r>
    </w:p>
    <w:p w:rsidR="009A4FFD" w:rsidRPr="00E14A61" w:rsidRDefault="009A4FFD" w:rsidP="0064721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6D546F" w:rsidRDefault="006D546F" w:rsidP="0064721D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D546F">
        <w:rPr>
          <w:rFonts w:asciiTheme="majorHAnsi" w:hAnsiTheme="majorHAnsi" w:cstheme="majorHAnsi"/>
          <w:b/>
          <w:sz w:val="24"/>
          <w:szCs w:val="24"/>
          <w:u w:val="single"/>
        </w:rPr>
        <w:t xml:space="preserve">For </w:t>
      </w:r>
      <w:r w:rsidR="00935370" w:rsidRPr="006D546F">
        <w:rPr>
          <w:rFonts w:asciiTheme="majorHAnsi" w:hAnsiTheme="majorHAnsi" w:cstheme="majorHAnsi"/>
          <w:b/>
          <w:sz w:val="24"/>
          <w:szCs w:val="24"/>
          <w:u w:val="single"/>
        </w:rPr>
        <w:t>10 Cities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0"/>
        <w:tblW w:w="90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4"/>
        <w:gridCol w:w="2085"/>
        <w:gridCol w:w="2012"/>
        <w:gridCol w:w="2049"/>
      </w:tblGrid>
      <w:tr w:rsidR="00F908AD" w:rsidRPr="00D27051" w:rsidTr="00B764F6">
        <w:trPr>
          <w:trHeight w:val="283"/>
        </w:trPr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Population Size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200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400</w:t>
            </w:r>
          </w:p>
        </w:tc>
      </w:tr>
      <w:tr w:rsidR="00F908AD" w:rsidRPr="00D27051" w:rsidTr="00B764F6">
        <w:trPr>
          <w:trHeight w:val="283"/>
        </w:trPr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Best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7486.31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7486.31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7486.31</w:t>
            </w:r>
          </w:p>
        </w:tc>
      </w:tr>
      <w:tr w:rsidR="00F908AD" w:rsidRPr="00D27051" w:rsidTr="00B764F6">
        <w:trPr>
          <w:trHeight w:val="283"/>
        </w:trPr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Worst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7737.95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8407.18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8407.18</w:t>
            </w:r>
          </w:p>
        </w:tc>
      </w:tr>
      <w:tr w:rsidR="00F908AD" w:rsidRPr="00D27051" w:rsidTr="00B764F6">
        <w:trPr>
          <w:trHeight w:val="283"/>
        </w:trPr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Mean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7551.7385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7593.055789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7720.3695</w:t>
            </w:r>
          </w:p>
        </w:tc>
      </w:tr>
      <w:tr w:rsidR="00F908AD" w:rsidRPr="00D27051" w:rsidTr="00B764F6">
        <w:trPr>
          <w:trHeight w:val="509"/>
        </w:trPr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Standard Deviation</w:t>
            </w:r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110.4634705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221.9215492</w:t>
            </w:r>
          </w:p>
        </w:tc>
        <w:tc>
          <w:tcPr>
            <w:tcW w:w="2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356.3565585</w:t>
            </w:r>
          </w:p>
        </w:tc>
      </w:tr>
    </w:tbl>
    <w:p w:rsidR="00F908AD" w:rsidRPr="00CB08E5" w:rsidRDefault="00F908AD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F908AD" w:rsidRPr="00B764F6" w:rsidRDefault="00B764F6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B764F6">
        <w:rPr>
          <w:rFonts w:asciiTheme="majorHAnsi" w:hAnsiTheme="majorHAnsi" w:cstheme="majorHAnsi"/>
          <w:b/>
          <w:sz w:val="24"/>
          <w:szCs w:val="24"/>
          <w:u w:val="single"/>
        </w:rPr>
        <w:t>For 24 Cities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895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9"/>
        <w:gridCol w:w="1810"/>
        <w:gridCol w:w="1936"/>
        <w:gridCol w:w="2154"/>
      </w:tblGrid>
      <w:tr w:rsidR="00F908AD" w:rsidRPr="00D27051" w:rsidTr="00B764F6">
        <w:trPr>
          <w:trHeight w:val="321"/>
        </w:trPr>
        <w:tc>
          <w:tcPr>
            <w:tcW w:w="3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Population size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200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400</w:t>
            </w:r>
          </w:p>
        </w:tc>
      </w:tr>
      <w:tr w:rsidR="00F908AD" w:rsidRPr="00D27051" w:rsidTr="00B764F6">
        <w:trPr>
          <w:trHeight w:val="321"/>
        </w:trPr>
        <w:tc>
          <w:tcPr>
            <w:tcW w:w="3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Best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12561.22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12853.95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12416.87</w:t>
            </w:r>
          </w:p>
        </w:tc>
      </w:tr>
      <w:tr w:rsidR="00F908AD" w:rsidRPr="00D27051" w:rsidTr="00B764F6">
        <w:trPr>
          <w:trHeight w:val="321"/>
        </w:trPr>
        <w:tc>
          <w:tcPr>
            <w:tcW w:w="3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Worst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16274.58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16223.61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15685.79</w:t>
            </w:r>
          </w:p>
        </w:tc>
      </w:tr>
      <w:tr w:rsidR="00F908AD" w:rsidRPr="00D27051" w:rsidTr="00B764F6">
        <w:trPr>
          <w:trHeight w:val="321"/>
        </w:trPr>
        <w:tc>
          <w:tcPr>
            <w:tcW w:w="3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Mean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14526.1075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14439.42579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13852.15368</w:t>
            </w:r>
          </w:p>
        </w:tc>
      </w:tr>
      <w:tr w:rsidR="00F908AD" w:rsidRPr="00D27051" w:rsidTr="00B764F6">
        <w:trPr>
          <w:trHeight w:val="578"/>
        </w:trPr>
        <w:tc>
          <w:tcPr>
            <w:tcW w:w="3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Standard Deviation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1005.72295</w:t>
            </w:r>
          </w:p>
        </w:tc>
        <w:tc>
          <w:tcPr>
            <w:tcW w:w="19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818.2993311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935.9036519</w:t>
            </w:r>
          </w:p>
        </w:tc>
      </w:tr>
    </w:tbl>
    <w:p w:rsidR="00C3788E" w:rsidRPr="00CB08E5" w:rsidRDefault="00C3788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C3788E" w:rsidRDefault="00C3788E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3788E">
        <w:rPr>
          <w:rFonts w:asciiTheme="majorHAnsi" w:hAnsiTheme="majorHAnsi" w:cstheme="majorHAnsi"/>
          <w:b/>
          <w:sz w:val="24"/>
          <w:szCs w:val="24"/>
          <w:u w:val="single"/>
        </w:rPr>
        <w:t>Generational Plots</w:t>
      </w:r>
      <w:r w:rsidR="00010AA6">
        <w:rPr>
          <w:rFonts w:asciiTheme="majorHAnsi" w:hAnsiTheme="majorHAnsi" w:cstheme="majorHAnsi"/>
          <w:b/>
          <w:sz w:val="24"/>
          <w:szCs w:val="24"/>
          <w:u w:val="single"/>
        </w:rPr>
        <w:t xml:space="preserve"> For 10 Cities</w:t>
      </w:r>
    </w:p>
    <w:p w:rsidR="00F908AD" w:rsidRDefault="00F908AD">
      <w:pPr>
        <w:rPr>
          <w:rFonts w:asciiTheme="majorHAnsi" w:hAnsiTheme="majorHAnsi" w:cstheme="majorHAnsi"/>
          <w:sz w:val="24"/>
          <w:szCs w:val="24"/>
        </w:rPr>
      </w:pPr>
    </w:p>
    <w:p w:rsidR="00A71FDA" w:rsidRPr="00D27051" w:rsidRDefault="00010AA6" w:rsidP="00010AA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26542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olutionary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41" cy="35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D" w:rsidRDefault="00AC4459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AC4459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Generational Plot For 24 Cities</w:t>
      </w:r>
    </w:p>
    <w:p w:rsidR="00AC4459" w:rsidRPr="00AC4459" w:rsidRDefault="00FD5D53" w:rsidP="00FD5D53">
      <w:pPr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082540" cy="33883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olutionary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51" cy="33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53" w:rsidRDefault="00FD5D53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719D3" w:rsidRDefault="00F525C1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F525C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Conclusion From Data</w:t>
      </w:r>
    </w:p>
    <w:p w:rsidR="00FA67BF" w:rsidRPr="00FA67BF" w:rsidRDefault="00FA67B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 case of 10 cities, 50 population is more suitable because it found a correct result and also it took lower number of evaluation. But in case of 24 cities, The 400 population is more suitable because it came close to the actual solution</w:t>
      </w:r>
      <w:r w:rsidR="00207C0B">
        <w:rPr>
          <w:rFonts w:asciiTheme="majorHAnsi" w:hAnsiTheme="majorHAnsi" w:cstheme="majorHAnsi"/>
          <w:sz w:val="24"/>
          <w:szCs w:val="24"/>
          <w:lang w:val="en-US"/>
        </w:rPr>
        <w:t xml:space="preserve"> and the generation graph is showing that in every generation it is producing optimal results.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F719D3" w:rsidRPr="00C943F9" w:rsidRDefault="00C943F9" w:rsidP="00C943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 am using distance as a fitness function so lower distance represents fittest solution. </w:t>
      </w:r>
    </w:p>
    <w:p w:rsidR="00F525C1" w:rsidRDefault="00F525C1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908AD" w:rsidRPr="00D27051" w:rsidRDefault="00B764F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764F6">
        <w:rPr>
          <w:rFonts w:asciiTheme="majorHAnsi" w:hAnsiTheme="majorHAnsi" w:cstheme="majorHAnsi"/>
          <w:b/>
          <w:sz w:val="24"/>
          <w:szCs w:val="24"/>
          <w:lang w:val="en-US"/>
        </w:rPr>
        <w:t>2.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D27051">
        <w:rPr>
          <w:rFonts w:asciiTheme="majorHAnsi" w:hAnsiTheme="majorHAnsi" w:cstheme="majorHAnsi"/>
          <w:sz w:val="24"/>
          <w:szCs w:val="24"/>
          <w:lang w:val="en-US"/>
        </w:rPr>
        <w:t>Yes it did find the correct shortest distance among first 10 cities as found by exhaustive search which is 7486.31.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B764F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764F6">
        <w:rPr>
          <w:rFonts w:asciiTheme="majorHAnsi" w:hAnsiTheme="majorHAnsi" w:cstheme="majorHAnsi"/>
          <w:b/>
          <w:sz w:val="24"/>
          <w:szCs w:val="24"/>
          <w:lang w:val="en-US"/>
        </w:rPr>
        <w:t>3.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D27051">
        <w:rPr>
          <w:rFonts w:asciiTheme="majorHAnsi" w:hAnsiTheme="majorHAnsi" w:cstheme="majorHAnsi"/>
          <w:sz w:val="24"/>
          <w:szCs w:val="24"/>
          <w:lang w:val="en-US"/>
        </w:rPr>
        <w:t>Yes it was significantly faster than exhaustive search.</w:t>
      </w:r>
    </w:p>
    <w:p w:rsidR="00F908AD" w:rsidRPr="00D27051" w:rsidRDefault="009353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>The table of average time taken in execution is as follow: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08AD" w:rsidRPr="00D2705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F908AD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764F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10 Cit</w:t>
            </w: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24 Cities</w:t>
            </w:r>
          </w:p>
        </w:tc>
      </w:tr>
      <w:tr w:rsidR="00F908AD" w:rsidRPr="00D2705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Population size 50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eastAsia="Inconsolata" w:hAnsiTheme="majorHAnsi" w:cstheme="majorHAnsi"/>
                <w:sz w:val="24"/>
                <w:szCs w:val="24"/>
              </w:rPr>
              <w:t>0.1375925899 seconds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0.2348968744 seconds</w:t>
            </w:r>
          </w:p>
        </w:tc>
      </w:tr>
      <w:tr w:rsidR="00F908AD" w:rsidRPr="00D2705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Population size 200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0.1556320818  seconds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0.2571892989 seconds</w:t>
            </w:r>
          </w:p>
        </w:tc>
      </w:tr>
      <w:tr w:rsidR="00F908AD" w:rsidRPr="00D2705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Population size 400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0.1760002971 seconds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8AD" w:rsidRPr="00D27051" w:rsidRDefault="0093537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0.2813682054 seconds</w:t>
            </w:r>
          </w:p>
        </w:tc>
      </w:tr>
    </w:tbl>
    <w:p w:rsidR="00F908AD" w:rsidRPr="00D27051" w:rsidRDefault="00F908AD">
      <w:pPr>
        <w:rPr>
          <w:rFonts w:asciiTheme="majorHAnsi" w:hAnsiTheme="majorHAnsi" w:cstheme="majorHAnsi"/>
          <w:sz w:val="24"/>
          <w:szCs w:val="24"/>
        </w:rPr>
      </w:pP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</w:rPr>
      </w:pPr>
    </w:p>
    <w:p w:rsidR="00B64571" w:rsidRDefault="00B6457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64571" w:rsidRDefault="00B6457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B6457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64571">
        <w:rPr>
          <w:rFonts w:asciiTheme="majorHAnsi" w:hAnsiTheme="majorHAnsi" w:cstheme="majorHAnsi"/>
          <w:b/>
          <w:sz w:val="24"/>
          <w:szCs w:val="24"/>
          <w:lang w:val="en-US"/>
        </w:rPr>
        <w:t>4.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35370" w:rsidRPr="00D27051">
        <w:rPr>
          <w:rFonts w:asciiTheme="majorHAnsi" w:hAnsiTheme="majorHAnsi" w:cstheme="majorHAnsi"/>
          <w:sz w:val="24"/>
          <w:szCs w:val="24"/>
          <w:lang w:val="en-US"/>
        </w:rPr>
        <w:t>In exhaustive search, the number of tours examined were 24!</w:t>
      </w:r>
    </w:p>
    <w:p w:rsidR="00F908AD" w:rsidRPr="00D27051" w:rsidRDefault="009353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>But in evolutionary algorithm, the number of tours examined should be equal to the number of generations multiply by population size in each generation.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9353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51">
        <w:rPr>
          <w:rFonts w:asciiTheme="majorHAnsi" w:hAnsiTheme="majorHAnsi" w:cstheme="majorHAnsi"/>
          <w:sz w:val="24"/>
          <w:szCs w:val="24"/>
          <w:lang w:val="en-US"/>
        </w:rPr>
        <w:t>In my case, it is 400*1000 which</w:t>
      </w:r>
      <w:r w:rsidR="00FC04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C756F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FC043C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C043C">
        <w:rPr>
          <w:rFonts w:asciiTheme="majorHAnsi" w:hAnsiTheme="majorHAnsi" w:cstheme="majorHAnsi"/>
          <w:sz w:val="24"/>
          <w:szCs w:val="24"/>
          <w:lang w:val="en-US"/>
        </w:rPr>
        <w:t>far less than 24</w:t>
      </w:r>
      <w:r w:rsidR="00D50B94">
        <w:rPr>
          <w:rFonts w:asciiTheme="majorHAnsi" w:hAnsiTheme="majorHAnsi" w:cstheme="majorHAnsi"/>
          <w:sz w:val="24"/>
          <w:szCs w:val="24"/>
          <w:lang w:val="en-US"/>
        </w:rPr>
        <w:t>!.</w:t>
      </w: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D27051" w:rsidRDefault="00F908A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8C67D2" w:rsidRDefault="00935370" w:rsidP="008C67D2">
      <w:pPr>
        <w:pStyle w:val="NoSpacing"/>
        <w:rPr>
          <w:b/>
          <w:sz w:val="36"/>
          <w:szCs w:val="36"/>
        </w:rPr>
      </w:pPr>
      <w:r w:rsidRPr="008C67D2">
        <w:rPr>
          <w:b/>
          <w:sz w:val="36"/>
          <w:szCs w:val="36"/>
        </w:rPr>
        <w:t>Hybrid Algorithm</w:t>
      </w:r>
    </w:p>
    <w:p w:rsidR="00F908AD" w:rsidRDefault="00F908AD">
      <w:pPr>
        <w:rPr>
          <w:rFonts w:asciiTheme="majorHAnsi" w:hAnsiTheme="majorHAnsi" w:cstheme="majorHAnsi"/>
          <w:sz w:val="24"/>
          <w:szCs w:val="24"/>
        </w:rPr>
      </w:pPr>
    </w:p>
    <w:p w:rsidR="00DF6552" w:rsidRPr="00D27051" w:rsidRDefault="00DF6552" w:rsidP="00DF655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By using hybrid approach</w:t>
      </w:r>
      <w:r w:rsidRPr="00D27051">
        <w:rPr>
          <w:rFonts w:asciiTheme="majorHAnsi" w:hAnsiTheme="majorHAnsi" w:cstheme="majorHAnsi"/>
          <w:sz w:val="24"/>
          <w:szCs w:val="24"/>
          <w:lang w:val="en-US"/>
        </w:rPr>
        <w:t xml:space="preserve"> the best, worst, mean and deviation of tour length as follow:</w:t>
      </w:r>
    </w:p>
    <w:p w:rsidR="00DF6552" w:rsidRDefault="00DF655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314BD" w:rsidRPr="00135196" w:rsidRDefault="00873E10" w:rsidP="002314BD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Parameters</w:t>
      </w:r>
      <w:r w:rsidR="002314BD" w:rsidRPr="00135196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i used</w:t>
      </w:r>
      <w:r w:rsidR="002314BD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for this test</w:t>
      </w:r>
      <w:r w:rsidR="002314BD" w:rsidRPr="00135196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:</w:t>
      </w:r>
    </w:p>
    <w:p w:rsidR="002314BD" w:rsidRPr="00135196" w:rsidRDefault="002314BD" w:rsidP="002314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35196">
        <w:rPr>
          <w:rFonts w:asciiTheme="majorHAnsi" w:hAnsiTheme="majorHAnsi" w:cstheme="majorHAnsi"/>
          <w:sz w:val="24"/>
          <w:szCs w:val="24"/>
          <w:lang w:val="en-US"/>
        </w:rPr>
        <w:tab/>
      </w:r>
      <w:r w:rsidR="0013740A">
        <w:rPr>
          <w:rFonts w:asciiTheme="majorHAnsi" w:hAnsiTheme="majorHAnsi" w:cstheme="majorHAnsi"/>
          <w:sz w:val="24"/>
          <w:szCs w:val="24"/>
          <w:lang w:val="en-US"/>
        </w:rPr>
        <w:t>no_of_generation = 10</w:t>
      </w:r>
    </w:p>
    <w:p w:rsidR="002314BD" w:rsidRPr="00E14A61" w:rsidRDefault="002314BD" w:rsidP="002314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35196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14A61">
        <w:rPr>
          <w:rFonts w:asciiTheme="majorHAnsi" w:hAnsiTheme="majorHAnsi" w:cstheme="majorHAnsi"/>
          <w:sz w:val="24"/>
          <w:szCs w:val="24"/>
          <w:lang w:val="en-US"/>
        </w:rPr>
        <w:t>no_of_parents = 10</w:t>
      </w:r>
    </w:p>
    <w:p w:rsidR="002314BD" w:rsidRPr="00E14A61" w:rsidRDefault="002314BD" w:rsidP="002314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4A61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E14A61">
        <w:rPr>
          <w:rFonts w:asciiTheme="majorHAnsi" w:hAnsiTheme="majorHAnsi" w:cstheme="majorHAnsi"/>
          <w:sz w:val="24"/>
          <w:szCs w:val="24"/>
          <w:lang w:val="en-US"/>
        </w:rPr>
        <w:tab/>
        <w:t>mutation_prob = 0.5</w:t>
      </w:r>
    </w:p>
    <w:p w:rsidR="002314BD" w:rsidRDefault="002314BD" w:rsidP="002314B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cross_prob = 1</w:t>
      </w:r>
    </w:p>
    <w:p w:rsidR="00CA16D5" w:rsidRDefault="00CA16D5" w:rsidP="002314B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population_size = 200</w:t>
      </w:r>
    </w:p>
    <w:p w:rsidR="005C1CF0" w:rsidRPr="00E14A61" w:rsidRDefault="005C1CF0" w:rsidP="002314B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hill_climb_iteration = 5</w:t>
      </w:r>
    </w:p>
    <w:p w:rsidR="002314BD" w:rsidRPr="00DF6552" w:rsidRDefault="002314B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08AD" w:rsidRPr="001515D9" w:rsidRDefault="001515D9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1515D9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For 10 Cities</w:t>
      </w:r>
    </w:p>
    <w:p w:rsidR="001515D9" w:rsidRPr="00DF6552" w:rsidRDefault="001515D9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a3"/>
        <w:tblW w:w="907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2030"/>
        <w:gridCol w:w="2792"/>
      </w:tblGrid>
      <w:tr w:rsidR="00F908AD" w:rsidRPr="00D27051" w:rsidTr="001515D9">
        <w:trPr>
          <w:trHeight w:val="243"/>
        </w:trPr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F6552" w:rsidRDefault="001515D9">
            <w:pPr>
              <w:widowControl w:val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Learning Models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1515D9">
            <w:pPr>
              <w:widowControl w:val="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  <w:r w:rsidR="00935370"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aldwinian</w:t>
            </w:r>
          </w:p>
        </w:tc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Lamarckian</w:t>
            </w:r>
          </w:p>
        </w:tc>
      </w:tr>
      <w:tr w:rsidR="00F908AD" w:rsidRPr="00D27051" w:rsidTr="001515D9">
        <w:trPr>
          <w:trHeight w:val="243"/>
        </w:trPr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Best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7663.7</w:t>
            </w:r>
          </w:p>
        </w:tc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7486.31</w:t>
            </w:r>
          </w:p>
        </w:tc>
      </w:tr>
      <w:tr w:rsidR="00F908AD" w:rsidRPr="00D27051" w:rsidTr="001515D9">
        <w:trPr>
          <w:trHeight w:val="243"/>
        </w:trPr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Worst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10799.72</w:t>
            </w:r>
          </w:p>
        </w:tc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8204.06</w:t>
            </w:r>
          </w:p>
        </w:tc>
      </w:tr>
      <w:tr w:rsidR="00F908AD" w:rsidRPr="00D27051" w:rsidTr="001515D9">
        <w:trPr>
          <w:trHeight w:val="243"/>
        </w:trPr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Mean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8847.08</w:t>
            </w:r>
          </w:p>
        </w:tc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7569.279</w:t>
            </w:r>
          </w:p>
        </w:tc>
      </w:tr>
      <w:tr w:rsidR="00F908AD" w:rsidRPr="00D27051" w:rsidTr="001515D9">
        <w:trPr>
          <w:trHeight w:val="438"/>
        </w:trPr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Standard Deviation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987.928563</w:t>
            </w:r>
          </w:p>
        </w:tc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174.7544586</w:t>
            </w:r>
          </w:p>
        </w:tc>
      </w:tr>
    </w:tbl>
    <w:p w:rsidR="00F908AD" w:rsidRDefault="00F908AD">
      <w:pPr>
        <w:rPr>
          <w:rFonts w:asciiTheme="majorHAnsi" w:hAnsiTheme="majorHAnsi" w:cstheme="majorHAnsi"/>
          <w:sz w:val="24"/>
          <w:szCs w:val="24"/>
        </w:rPr>
      </w:pPr>
    </w:p>
    <w:p w:rsidR="004C2DC7" w:rsidRDefault="004C2DC7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B62B57" w:rsidRDefault="00B62B57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B62B57">
        <w:rPr>
          <w:rFonts w:asciiTheme="majorHAnsi" w:hAnsiTheme="majorHAnsi" w:cstheme="majorHAnsi"/>
          <w:b/>
          <w:sz w:val="24"/>
          <w:szCs w:val="24"/>
          <w:u w:val="single"/>
        </w:rPr>
        <w:t>For 24 Cities</w:t>
      </w:r>
    </w:p>
    <w:p w:rsidR="00B62B57" w:rsidRPr="00B62B57" w:rsidRDefault="00B62B57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tbl>
      <w:tblPr>
        <w:tblStyle w:val="a4"/>
        <w:tblW w:w="902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72"/>
        <w:gridCol w:w="2778"/>
        <w:gridCol w:w="2778"/>
      </w:tblGrid>
      <w:tr w:rsidR="00F908AD" w:rsidRPr="00D27051" w:rsidTr="004C2DC7">
        <w:trPr>
          <w:trHeight w:val="271"/>
        </w:trPr>
        <w:tc>
          <w:tcPr>
            <w:tcW w:w="3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F908AD">
            <w:pPr>
              <w:widowControl w:val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Baldwinian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Lamarckian</w:t>
            </w:r>
          </w:p>
        </w:tc>
      </w:tr>
      <w:tr w:rsidR="00F908AD" w:rsidRPr="00D27051" w:rsidTr="004C2DC7">
        <w:trPr>
          <w:trHeight w:val="271"/>
        </w:trPr>
        <w:tc>
          <w:tcPr>
            <w:tcW w:w="3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Best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21655.07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18367.97</w:t>
            </w:r>
          </w:p>
        </w:tc>
      </w:tr>
      <w:tr w:rsidR="00F908AD" w:rsidRPr="00D27051" w:rsidTr="004C2DC7">
        <w:trPr>
          <w:trHeight w:val="271"/>
        </w:trPr>
        <w:tc>
          <w:tcPr>
            <w:tcW w:w="3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Worst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27731.36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22691.91</w:t>
            </w:r>
          </w:p>
        </w:tc>
      </w:tr>
      <w:tr w:rsidR="00F908AD" w:rsidRPr="00D27051" w:rsidTr="004C2DC7">
        <w:trPr>
          <w:trHeight w:val="271"/>
        </w:trPr>
        <w:tc>
          <w:tcPr>
            <w:tcW w:w="3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Mean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24594.07222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21234.1605</w:t>
            </w:r>
          </w:p>
        </w:tc>
      </w:tr>
      <w:tr w:rsidR="00F908AD" w:rsidRPr="00D27051" w:rsidTr="004C2DC7">
        <w:trPr>
          <w:trHeight w:val="488"/>
        </w:trPr>
        <w:tc>
          <w:tcPr>
            <w:tcW w:w="3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b/>
                <w:sz w:val="24"/>
                <w:szCs w:val="24"/>
              </w:rPr>
              <w:t>Standard Deviation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1448.110643</w:t>
            </w:r>
          </w:p>
        </w:tc>
        <w:tc>
          <w:tcPr>
            <w:tcW w:w="2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08AD" w:rsidRPr="00D27051" w:rsidRDefault="00935370">
            <w:pPr>
              <w:widowControl w:val="0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D27051">
              <w:rPr>
                <w:rFonts w:asciiTheme="majorHAnsi" w:hAnsiTheme="majorHAnsi" w:cstheme="majorHAnsi"/>
                <w:sz w:val="24"/>
                <w:szCs w:val="24"/>
              </w:rPr>
              <w:t>1247.608216</w:t>
            </w:r>
          </w:p>
        </w:tc>
      </w:tr>
    </w:tbl>
    <w:p w:rsidR="00D26733" w:rsidRDefault="00D26733" w:rsidP="00D26733">
      <w:pPr>
        <w:rPr>
          <w:rFonts w:asciiTheme="majorHAnsi" w:hAnsiTheme="majorHAnsi" w:cstheme="majorHAnsi"/>
          <w:sz w:val="24"/>
          <w:szCs w:val="24"/>
        </w:rPr>
      </w:pPr>
    </w:p>
    <w:p w:rsidR="005F2B9B" w:rsidRDefault="005F2B9B" w:rsidP="00D26733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DF6100" w:rsidRDefault="005E402A" w:rsidP="00D26733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D3083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Generational Plot for 10 C</w:t>
      </w:r>
      <w:r w:rsidR="003C5EF1" w:rsidRPr="00D3083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ities</w:t>
      </w:r>
    </w:p>
    <w:p w:rsidR="00B91E58" w:rsidRPr="00D30835" w:rsidRDefault="00D26733" w:rsidP="00DF6100">
      <w:pPr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sz w:val="24"/>
          <w:szCs w:val="24"/>
          <w:u w:val="single"/>
        </w:rPr>
        <w:drawing>
          <wp:inline distT="0" distB="0" distL="0" distR="0">
            <wp:extent cx="3806190" cy="2537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brid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08" cy="25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3" w:rsidRDefault="00D26733" w:rsidP="003C5EF1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652623" w:rsidRDefault="00652623" w:rsidP="003C5EF1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3C5EF1" w:rsidRDefault="003C5EF1" w:rsidP="003C5EF1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D3083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Generational Plot for 24</w:t>
      </w:r>
      <w:r w:rsidR="00D3083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C</w:t>
      </w:r>
      <w:r w:rsidRPr="00D3083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ities</w:t>
      </w:r>
    </w:p>
    <w:p w:rsidR="00DF6100" w:rsidRPr="00D30835" w:rsidRDefault="00DF6100" w:rsidP="003C5EF1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3C5EF1" w:rsidRDefault="00DF6100" w:rsidP="00DF6100">
      <w:pPr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488180" cy="2992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brid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91" cy="29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8" w:rsidRDefault="002504E8" w:rsidP="00DF6100">
      <w:pPr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2504E8" w:rsidRDefault="002504E8" w:rsidP="002504E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1. </w:t>
      </w:r>
      <w:r w:rsidR="00C4233E">
        <w:rPr>
          <w:rFonts w:asciiTheme="majorHAnsi" w:hAnsiTheme="majorHAnsi" w:cstheme="majorHAnsi"/>
          <w:sz w:val="24"/>
          <w:szCs w:val="24"/>
          <w:lang w:val="en-US"/>
        </w:rPr>
        <w:t>In hybrid solution, the number of evaluation is equal to the production of no_of_generations, population_size and hil_climb_iteration. In my case it is 10*200*5 which is less than pure GA approach and found a correct solution.</w:t>
      </w:r>
    </w:p>
    <w:p w:rsidR="00C4233E" w:rsidRDefault="00C4233E" w:rsidP="002504E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 couldn’t implement programmatically way to calculate number of evaluation due to the </w:t>
      </w:r>
      <w:r w:rsidR="00935370">
        <w:rPr>
          <w:rFonts w:asciiTheme="majorHAnsi" w:hAnsiTheme="majorHAnsi" w:cstheme="majorHAnsi"/>
          <w:sz w:val="24"/>
          <w:szCs w:val="24"/>
          <w:lang w:val="en-US"/>
        </w:rPr>
        <w:t xml:space="preserve">misunderstanding of it and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>shortage of time.</w:t>
      </w:r>
    </w:p>
    <w:p w:rsidR="00C4233E" w:rsidRPr="00C4233E" w:rsidRDefault="00C4233E" w:rsidP="002504E8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C4233E" w:rsidRPr="00C4233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D95"/>
    <w:multiLevelType w:val="hybridMultilevel"/>
    <w:tmpl w:val="1D76B548"/>
    <w:lvl w:ilvl="0" w:tplc="0414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A868B1"/>
    <w:multiLevelType w:val="hybridMultilevel"/>
    <w:tmpl w:val="1390C99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0318"/>
    <w:multiLevelType w:val="hybridMultilevel"/>
    <w:tmpl w:val="0DF263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B0341"/>
    <w:multiLevelType w:val="hybridMultilevel"/>
    <w:tmpl w:val="1C8451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A47"/>
    <w:multiLevelType w:val="hybridMultilevel"/>
    <w:tmpl w:val="B01CD47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C1673"/>
    <w:multiLevelType w:val="hybridMultilevel"/>
    <w:tmpl w:val="9BACC516"/>
    <w:lvl w:ilvl="0" w:tplc="E8CC77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46239"/>
    <w:multiLevelType w:val="hybridMultilevel"/>
    <w:tmpl w:val="D146E4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545D2"/>
    <w:multiLevelType w:val="hybridMultilevel"/>
    <w:tmpl w:val="F794B3D8"/>
    <w:lvl w:ilvl="0" w:tplc="F9A4A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E3228"/>
    <w:multiLevelType w:val="hybridMultilevel"/>
    <w:tmpl w:val="531E3AA4"/>
    <w:lvl w:ilvl="0" w:tplc="0414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51EAE"/>
    <w:multiLevelType w:val="hybridMultilevel"/>
    <w:tmpl w:val="0CA8C7D2"/>
    <w:lvl w:ilvl="0" w:tplc="22543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08AD"/>
    <w:rsid w:val="00010AA6"/>
    <w:rsid w:val="00091322"/>
    <w:rsid w:val="00102DBE"/>
    <w:rsid w:val="001072A3"/>
    <w:rsid w:val="001323B1"/>
    <w:rsid w:val="00135196"/>
    <w:rsid w:val="0013740A"/>
    <w:rsid w:val="001515D9"/>
    <w:rsid w:val="00172970"/>
    <w:rsid w:val="001A5BAC"/>
    <w:rsid w:val="001B03E6"/>
    <w:rsid w:val="00207C0B"/>
    <w:rsid w:val="00212888"/>
    <w:rsid w:val="002314BD"/>
    <w:rsid w:val="002504E8"/>
    <w:rsid w:val="00250668"/>
    <w:rsid w:val="00287C43"/>
    <w:rsid w:val="002A4FD9"/>
    <w:rsid w:val="003603BA"/>
    <w:rsid w:val="00361F46"/>
    <w:rsid w:val="00371B59"/>
    <w:rsid w:val="00374E05"/>
    <w:rsid w:val="0038303B"/>
    <w:rsid w:val="00385C3B"/>
    <w:rsid w:val="003C5EF1"/>
    <w:rsid w:val="004005C3"/>
    <w:rsid w:val="00462B28"/>
    <w:rsid w:val="0048072D"/>
    <w:rsid w:val="004C2DC7"/>
    <w:rsid w:val="00540BE7"/>
    <w:rsid w:val="00554C89"/>
    <w:rsid w:val="00566F8A"/>
    <w:rsid w:val="00574300"/>
    <w:rsid w:val="005C1CF0"/>
    <w:rsid w:val="005E402A"/>
    <w:rsid w:val="005F2B9B"/>
    <w:rsid w:val="0061786C"/>
    <w:rsid w:val="0064721D"/>
    <w:rsid w:val="00651744"/>
    <w:rsid w:val="00652623"/>
    <w:rsid w:val="006557D4"/>
    <w:rsid w:val="00663627"/>
    <w:rsid w:val="00677DEE"/>
    <w:rsid w:val="0069097D"/>
    <w:rsid w:val="006D2FC1"/>
    <w:rsid w:val="006D546F"/>
    <w:rsid w:val="006D78A4"/>
    <w:rsid w:val="00725D6E"/>
    <w:rsid w:val="008034D2"/>
    <w:rsid w:val="008352A6"/>
    <w:rsid w:val="00872B4A"/>
    <w:rsid w:val="00873E10"/>
    <w:rsid w:val="00890A9F"/>
    <w:rsid w:val="008C67D2"/>
    <w:rsid w:val="00935370"/>
    <w:rsid w:val="009A4FFD"/>
    <w:rsid w:val="00A06C80"/>
    <w:rsid w:val="00A71FDA"/>
    <w:rsid w:val="00AC4459"/>
    <w:rsid w:val="00B234C3"/>
    <w:rsid w:val="00B45399"/>
    <w:rsid w:val="00B61E96"/>
    <w:rsid w:val="00B62B57"/>
    <w:rsid w:val="00B64571"/>
    <w:rsid w:val="00B764F6"/>
    <w:rsid w:val="00B91E58"/>
    <w:rsid w:val="00BC756F"/>
    <w:rsid w:val="00BF6083"/>
    <w:rsid w:val="00C10F5E"/>
    <w:rsid w:val="00C3788E"/>
    <w:rsid w:val="00C4233E"/>
    <w:rsid w:val="00C943F9"/>
    <w:rsid w:val="00C972BB"/>
    <w:rsid w:val="00CA16D5"/>
    <w:rsid w:val="00CB08E5"/>
    <w:rsid w:val="00D1572E"/>
    <w:rsid w:val="00D26733"/>
    <w:rsid w:val="00D27051"/>
    <w:rsid w:val="00D30835"/>
    <w:rsid w:val="00D50B94"/>
    <w:rsid w:val="00DA5ACC"/>
    <w:rsid w:val="00DF6100"/>
    <w:rsid w:val="00DF6552"/>
    <w:rsid w:val="00E14A61"/>
    <w:rsid w:val="00E22922"/>
    <w:rsid w:val="00E23F74"/>
    <w:rsid w:val="00ED289A"/>
    <w:rsid w:val="00F525C1"/>
    <w:rsid w:val="00F719D3"/>
    <w:rsid w:val="00F908AD"/>
    <w:rsid w:val="00FA67BF"/>
    <w:rsid w:val="00FB1B73"/>
    <w:rsid w:val="00FC043C"/>
    <w:rsid w:val="00FC04D7"/>
    <w:rsid w:val="00FD5D53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CBD0"/>
  <w15:docId w15:val="{85AEF913-987D-4AEA-88ED-2BDBCFD0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6C8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D2705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07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0A9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06C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38303B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10A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452D49DE</Template>
  <TotalTime>81</TotalTime>
  <Pages>8</Pages>
  <Words>739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Tariq</dc:creator>
  <cp:lastModifiedBy>Furqan Tariq</cp:lastModifiedBy>
  <cp:revision>96</cp:revision>
  <dcterms:created xsi:type="dcterms:W3CDTF">2017-09-25T19:06:00Z</dcterms:created>
  <dcterms:modified xsi:type="dcterms:W3CDTF">2017-09-25T20:27:00Z</dcterms:modified>
</cp:coreProperties>
</file>